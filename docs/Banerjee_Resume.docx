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EDUCATION</w:t>
      </w:r>
    </w:p>
    <w:p>
      <w:pPr>
        <w:pStyle w:val="Heading2"/>
        <w:spacing w:lineRule="auto" w:line="276" w:before="0" w:after="0"/>
        <w:rPr>
          <w:sz w:val="18"/>
        </w:rPr>
      </w:pPr>
      <w:sdt>
        <w:sdtPr>
          <w:id w:val="1689583298"/>
        </w:sdtPr>
        <w:sdtContent>
          <w:r>
            <w:rPr>
              <w:sz w:val="18"/>
            </w:rPr>
            <w:t>Massachusetts Institute of Technology</w:t>
          </w:r>
          <w:r>
            <w:rPr>
              <w:sz w:val="18"/>
            </w:rPr>
            <w:t xml:space="preserve"> (MIT)</w:t>
          </w:r>
        </w:sdtContent>
      </w:sdt>
      <w:r>
        <w:rPr>
          <w:sz w:val="18"/>
        </w:rPr>
        <w:tab/>
      </w:r>
      <w:r>
        <w:rPr>
          <w:sz w:val="18"/>
        </w:rPr>
        <w:t>Cambridge, MA</w:t>
      </w:r>
    </w:p>
    <w:p>
      <w:pPr>
        <w:pStyle w:val="Heading2"/>
        <w:spacing w:lineRule="auto" w:line="276" w:before="0" w:after="0"/>
        <w:rPr/>
      </w:pPr>
      <w:sdt>
        <w:sdtPr>
          <w:id w:val="1059137337"/>
        </w:sdtPr>
        <w:sdtContent>
          <w:r>
            <w:rPr>
              <w:b w:val="false"/>
              <w:sz w:val="18"/>
            </w:rPr>
            <w:t xml:space="preserve">Candidate for </w:t>
          </w:r>
          <w:r>
            <w:rPr>
              <w:b w:val="false"/>
              <w:sz w:val="18"/>
            </w:rPr>
            <w:t>M.Eng. in Electrical Engineering and Computer Science, GPA: 4.5/5.0</w:t>
            <w:tab/>
            <w:t>June 2019</w:t>
          </w:r>
        </w:sdtContent>
      </w:sdt>
    </w:p>
    <w:p>
      <w:pPr>
        <w:pStyle w:val="Heading2"/>
        <w:spacing w:lineRule="auto" w:line="276" w:before="0" w:after="0"/>
        <w:rPr/>
      </w:pPr>
      <w:sdt>
        <w:sdtPr>
          <w:id w:val="2093805224"/>
        </w:sdtPr>
        <w:sdtContent>
          <w:r>
            <w:rPr>
              <w:b w:val="false"/>
              <w:sz w:val="18"/>
            </w:rPr>
            <w:t xml:space="preserve">S.B. in Electrical Engineering and Computer Science, GPA: 4.9/5.0 </w:t>
          </w:r>
        </w:sdtContent>
      </w:sdt>
      <w:r>
        <w:rPr>
          <w:sz w:val="18"/>
        </w:rPr>
        <w:tab/>
      </w:r>
      <w:r>
        <w:rPr>
          <w:b w:val="false"/>
          <w:sz w:val="18"/>
        </w:rPr>
        <w:t>June 2018</w:t>
      </w:r>
    </w:p>
    <w:p>
      <w:pPr>
        <w:pStyle w:val="TextBody"/>
        <w:rPr/>
      </w:pPr>
      <w:bookmarkStart w:id="0" w:name="_GoBack"/>
      <w:bookmarkEnd w:id="0"/>
      <w:r>
        <w:rPr>
          <w:i/>
          <w:sz w:val="18"/>
        </w:rPr>
        <w:t>Relevant Coursework</w:t>
      </w:r>
      <w:r>
        <w:rPr>
          <w:sz w:val="18"/>
        </w:rPr>
        <w:t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</w:t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EXPERIENCE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>March 2018 – present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sz w:val="18"/>
        </w:rPr>
        <w:t>Conducting research as a member of the DRL (Distributed Robotics Laboratory) group at CSAIL (Computer Science and Artificial Intelligence Laboratory)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 xml:space="preserve">Developing </w:t>
      </w:r>
      <w:r>
        <w:rPr>
          <w:bCs/>
          <w:sz w:val="18"/>
        </w:rPr>
        <w:t>autonomous vehicle</w:t>
      </w:r>
      <w:r>
        <w:rPr>
          <w:bCs/>
          <w:sz w:val="18"/>
        </w:rPr>
        <w:t xml:space="preserve"> simulation platform based on CARLA open-source driving simulator</w:t>
      </w:r>
    </w:p>
    <w:p>
      <w:pPr>
        <w:pStyle w:val="ListBullet"/>
        <w:numPr>
          <w:ilvl w:val="0"/>
          <w:numId w:val="2"/>
        </w:numPr>
        <w:spacing w:before="0" w:after="0"/>
        <w:rPr/>
      </w:pPr>
      <w:r>
        <w:rPr>
          <w:bCs/>
          <w:sz w:val="18"/>
        </w:rPr>
        <w:t>Developing learning algorithms for LIDAR-based rural road detection</w:t>
      </w:r>
    </w:p>
    <w:p>
      <w:pPr>
        <w:pStyle w:val="TextBody"/>
        <w:tabs>
          <w:tab w:val="right" w:pos="10080" w:leader="none"/>
        </w:tabs>
        <w:spacing w:before="120" w:after="0"/>
        <w:rPr/>
      </w:pPr>
      <w:r>
        <w:rPr>
          <w:b/>
          <w:sz w:val="18"/>
        </w:rPr>
        <w:t>Autoliv (now Veoneer)</w:t>
        <w:tab/>
        <w:t xml:space="preserve"> Lowell,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 xml:space="preserve">Developed mapping algorithm for Lidar data (Velodyne VLP-64) using point cloud registration to maintain coherent point cloud history and advance lane/object tracking algorithms 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Investigated mapping/registration techniques with lower-resolution (Velodyne VLP-32) Lidar data to improve point cloud data resolution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Investigated ego-motion estimation techniques with VLP-64 data to support vehicle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Massachusetts Institute of Technology</w:t>
        <w:tab/>
        <w:t xml:space="preserve"> Cambridge, MA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SuperUROP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Conducted research as member of the SLS (Spoken Language Systems) group at CSAIL (Computer Science and Artificial Intelligence Laboratory)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Contributed to the development of a conversational robotic system that can acknowledge speaking subjects</w:t>
      </w:r>
    </w:p>
    <w:p>
      <w:pPr>
        <w:pStyle w:val="ListBullet"/>
        <w:numPr>
          <w:ilvl w:val="0"/>
          <w:numId w:val="1"/>
        </w:numPr>
        <w:spacing w:before="0" w:after="0"/>
        <w:rPr/>
      </w:pPr>
      <w:r>
        <w:rPr>
          <w:sz w:val="18"/>
        </w:rPr>
        <w:t>Converted offline Voice Activity Detector module into real-time streaming module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techniques for integrating visual face detection and audio source localization</w:t>
      </w:r>
    </w:p>
    <w:p>
      <w:pPr>
        <w:pStyle w:val="TextBody"/>
        <w:tabs>
          <w:tab w:val="right" w:pos="10080" w:leader="none"/>
        </w:tabs>
        <w:spacing w:before="120" w:after="0"/>
        <w:rPr>
          <w:b/>
          <w:b/>
          <w:sz w:val="18"/>
        </w:rPr>
      </w:pPr>
      <w:r>
        <w:rPr>
          <w:b/>
          <w:sz w:val="18"/>
        </w:rPr>
        <w:t>Northrop Grumman</w:t>
        <w:tab/>
        <w:t xml:space="preserve"> San Diego, CA</w:t>
      </w:r>
    </w:p>
    <w:p>
      <w:pPr>
        <w:pStyle w:val="TextBody"/>
        <w:tabs>
          <w:tab w:val="right" w:pos="10080" w:leader="none"/>
        </w:tabs>
        <w:spacing w:before="0" w:after="0"/>
        <w:rPr>
          <w:sz w:val="18"/>
        </w:rPr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>
      <w:pPr>
        <w:pStyle w:val="ListBullet"/>
        <w:numPr>
          <w:ilvl w:val="0"/>
          <w:numId w:val="1"/>
        </w:numPr>
        <w:spacing w:before="0" w:after="0"/>
        <w:rPr>
          <w:b/>
          <w:b/>
          <w:sz w:val="18"/>
        </w:rPr>
      </w:pPr>
      <w:r>
        <w:rPr>
          <w:sz w:val="18"/>
        </w:rPr>
        <w:t>Supported Systems Integration, Test &amp; Evaluation for the Triton UAV (Unmanned Aerial Vehicle) program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Python test automation script for Triton test-bench landing test 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SQL database for automated processing of Triton System Test Requests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Researched test automation methods for future modular hot-bench</w:t>
      </w:r>
    </w:p>
    <w:p>
      <w:pPr>
        <w:pStyle w:val="TextBody"/>
        <w:spacing w:before="0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TextBody"/>
        <w:pBdr>
          <w:bottom w:val="single" w:sz="4" w:space="0" w:color="000000"/>
        </w:pBdr>
        <w:spacing w:before="0" w:after="0"/>
        <w:rPr>
          <w:rFonts w:ascii="Book Antiqua" w:hAnsi="Book Antiqua" w:asciiTheme="majorHAnsi" w:hAnsiTheme="majorHAnsi"/>
          <w:b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PROJECTS</w:t>
      </w:r>
    </w:p>
    <w:p>
      <w:pPr>
        <w:pStyle w:val="Heading2"/>
        <w:spacing w:lineRule="auto" w:line="276" w:before="120" w:after="0"/>
        <w:rPr>
          <w:rFonts w:ascii="Book Antiqua" w:hAnsi="Book Antiqua" w:asciiTheme="minorHAnsi" w:hAnsiTheme="minorHAnsi"/>
          <w:sz w:val="18"/>
        </w:rPr>
      </w:pPr>
      <w:sdt>
        <w:sdtPr>
          <w:id w:val="962630496"/>
        </w:sdtPr>
        <w:sdtContent>
          <w:r>
            <w:rPr>
              <w:rFonts w:asciiTheme="minorHAnsi" w:hAnsiTheme="minorHAnsi"/>
              <w:sz w:val="18"/>
            </w:rPr>
            <w:t>MIT Unmanned Aerial Vehicle Team</w:t>
          </w:r>
        </w:sdtContent>
      </w:sdt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sz w:val="18"/>
        </w:rPr>
        <w:t>Cambridge, MA</w:t>
      </w:r>
    </w:p>
    <w:p>
      <w:pPr>
        <w:pStyle w:val="Heading2"/>
        <w:spacing w:lineRule="auto" w:line="276" w:before="0" w:after="0"/>
        <w:rPr>
          <w:rFonts w:ascii="Book Antiqua" w:hAnsi="Book Antiqua" w:asciiTheme="minorHAnsi" w:hAnsiTheme="minorHAnsi"/>
          <w:b w:val="false"/>
          <w:b w:val="false"/>
          <w:sz w:val="18"/>
        </w:rPr>
      </w:pPr>
      <w:r>
        <w:rPr>
          <w:rFonts w:asciiTheme="minorHAnsi" w:hAnsiTheme="minorHAnsi"/>
          <w:b w:val="false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false"/>
          <w:sz w:val="18"/>
        </w:rPr>
        <w:t>September 2014 – September 2017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>
      <w:pPr>
        <w:pStyle w:val="ListBullet"/>
        <w:numPr>
          <w:ilvl w:val="0"/>
          <w:numId w:val="1"/>
        </w:numPr>
        <w:spacing w:before="0" w:after="0"/>
        <w:rPr>
          <w:sz w:val="18"/>
        </w:rPr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>
      <w:pPr>
        <w:pStyle w:val="ListBullet"/>
        <w:numPr>
          <w:ilvl w:val="0"/>
          <w:numId w:val="0"/>
        </w:numPr>
        <w:spacing w:before="0" w:after="0"/>
        <w:rPr>
          <w:sz w:val="11"/>
          <w:szCs w:val="12"/>
        </w:rPr>
      </w:pPr>
      <w:r>
        <w:rPr>
          <w:sz w:val="11"/>
          <w:szCs w:val="12"/>
        </w:rPr>
      </w:r>
    </w:p>
    <w:p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SKILLS</w:t>
      </w:r>
    </w:p>
    <w:p>
      <w:pPr>
        <w:pStyle w:val="Normal"/>
        <w:rPr>
          <w:sz w:val="18"/>
        </w:rPr>
      </w:pPr>
      <w:r>
        <w:rPr>
          <w:b/>
          <w:sz w:val="18"/>
        </w:rPr>
        <w:t>Programming languages</w:t>
      </w:r>
      <w:r>
        <w:rPr>
          <w:sz w:val="18"/>
        </w:rPr>
        <w:t>: Python, C++, Java, C, MATLAB, C#, Mathematica</w:t>
      </w:r>
    </w:p>
    <w:p>
      <w:pPr>
        <w:pStyle w:val="Normal"/>
        <w:rPr/>
      </w:pPr>
      <w:r>
        <w:rPr>
          <w:b/>
          <w:sz w:val="18"/>
        </w:rPr>
        <w:t xml:space="preserve">Other software: </w:t>
      </w:r>
      <w:r>
        <w:rPr>
          <w:sz w:val="18"/>
        </w:rPr>
        <w:t>Microsoft SQL Server, Microsoft Excel (VBA)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080" w:right="1080" w:header="720" w:top="777" w:footer="720" w:bottom="77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ook Antiqua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ntactDetails"/>
      <w:spacing w:before="0" w:after="480"/>
      <w:jc w:val="center"/>
      <w:rPr>
        <w:sz w:val="16"/>
        <w:szCs w:val="16"/>
      </w:rPr>
    </w:pPr>
    <w:r>
      <w:rPr>
        <w:sz w:val="16"/>
        <w:szCs w:val="16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jc w:val="center"/>
      <w:rPr/>
    </w:pPr>
    <w:r>
      <w:fldChar w:fldCharType="begin"/>
    </w:r>
    <w:r>
      <w:rPr/>
      <w:instrText>PLACEHOLDER  \* MERGEFORMAT</w:instrText>
    </w:r>
    <w:r>
      <w:rPr/>
      <w:fldChar w:fldCharType="separate"/>
    </w:r>
    <w:bookmarkStart w:id="1" w:name="__Fieldmark__82_2165438125"/>
    <w:r>
      <w:rPr/>
    </w:r>
    <w:r>
      <w:rPr/>
    </w:r>
    <w:r>
      <w:rPr/>
      <w:fldChar w:fldCharType="end"/>
    </w:r>
    <w:bookmarkStart w:id="2" w:name="__Fieldmark__331_3122478909"/>
    <w:bookmarkStart w:id="3" w:name="__Fieldmark__303_781280977"/>
    <w:bookmarkStart w:id="4" w:name="__Fieldmark__206_781280977"/>
    <w:bookmarkStart w:id="5" w:name="__Fieldmark__407_781280977"/>
    <w:bookmarkStart w:id="6" w:name="__Fieldmark__348_2490098433"/>
    <w:bookmarkEnd w:id="1"/>
    <w:bookmarkEnd w:id="2"/>
    <w:bookmarkEnd w:id="3"/>
    <w:bookmarkEnd w:id="4"/>
    <w:bookmarkEnd w:id="5"/>
    <w:bookmarkEnd w:id="6"/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fldChar w:fldCharType="begin"/>
    </w:r>
    <w:r>
      <w:rPr>
        <w:sz w:val="32"/>
      </w:rPr>
      <w:instrText> USERNAME </w:instrText>
    </w:r>
    <w:r>
      <w:rPr>
        <w:sz w:val="32"/>
      </w:rPr>
      <w:fldChar w:fldCharType="separate"/>
    </w:r>
    <w:r>
      <w:rPr>
        <w:sz w:val="32"/>
      </w:rPr>
    </w:r>
    <w:r>
      <w:rPr>
        <w:sz w:val="32"/>
      </w:rPr>
      <w:fldChar w:fldCharType="end"/>
    </w:r>
    <w:r>
      <w:rPr>
        <w:sz w:val="32"/>
      </w:rPr>
      <w:t>Rohan Banerjee</w:t>
    </w:r>
  </w:p>
  <w:p>
    <w:pPr>
      <w:pStyle w:val="ContactDetails"/>
      <w:spacing w:before="0" w:after="0"/>
      <w:jc w:val="center"/>
      <w:rPr>
        <w:sz w:val="16"/>
      </w:rPr>
    </w:pPr>
    <w:r>
      <w:rPr>
        <w:sz w:val="16"/>
      </w:rPr>
      <w:t>Home Address: 2907 Blue Holly Lane, Oak Hill, VA 20171-3853</w:t>
    </w:r>
  </w:p>
  <w:p>
    <w:pPr>
      <w:pStyle w:val="ContactDetails"/>
      <w:spacing w:before="0" w:after="480"/>
      <w:jc w:val="center"/>
      <w:rPr>
        <w:sz w:val="16"/>
      </w:rPr>
    </w:pPr>
    <w:r>
      <w:rPr>
        <w:sz w:val="16"/>
      </w:rPr>
      <w:t>School Address: 500 Memorial Drive, Apt. 12E-4, Cambridge, MA 02139</w:t>
      <w:br/>
      <w:t>Phone: (703)-743-4178  E-Mail: rohanb@mit.edu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b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18"/>
        <w:rFonts w:cs="Wingding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Book Antiqua" w:hAnsi="Book Antiqua" w:eastAsia="ＭＳ Ｐ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8c503b"/>
    <w:pPr>
      <w:widowControl/>
      <w:bidi w:val="0"/>
      <w:spacing w:lineRule="auto" w:line="276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Heading1">
    <w:name w:val="Heading 1"/>
    <w:basedOn w:val="Normal"/>
    <w:link w:val="Heading1Char"/>
    <w:qFormat/>
    <w:rsid w:val="008c503b"/>
    <w:pPr>
      <w:keepNext w:val="true"/>
      <w:keepLines/>
      <w:spacing w:lineRule="auto" w:line="240" w:before="400" w:after="200"/>
      <w:outlineLvl w:val="0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 w:val="true"/>
      <w:keepLines/>
      <w:tabs>
        <w:tab w:val="right" w:pos="10080" w:leader="none"/>
      </w:tabs>
      <w:spacing w:lineRule="auto" w:line="240" w:before="200" w:after="100"/>
      <w:outlineLvl w:val="1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 w:val="true"/>
      <w:keepLines/>
      <w:spacing w:before="200" w:after="0"/>
      <w:outlineLvl w:val="2"/>
    </w:pPr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 w:val="true"/>
      <w:keepLines/>
      <w:spacing w:before="200" w:after="0"/>
      <w:outlineLvl w:val="3"/>
    </w:pPr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 w:val="true"/>
      <w:keepLines/>
      <w:spacing w:before="200" w:after="0"/>
      <w:outlineLvl w:val="4"/>
    </w:pPr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 w:val="true"/>
      <w:keepLines/>
      <w:spacing w:before="200" w:after="0"/>
      <w:outlineLvl w:val="5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 w:val="true"/>
      <w:keepLines/>
      <w:spacing w:before="200" w:after="0"/>
      <w:outlineLvl w:val="6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 w:val="true"/>
      <w:keepLines/>
      <w:spacing w:before="200" w:after="0"/>
      <w:outlineLvl w:val="7"/>
    </w:pPr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 w:val="true"/>
      <w:keepLines/>
      <w:spacing w:before="200" w:after="0"/>
      <w:outlineLvl w:val="8"/>
    </w:pPr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8c503b"/>
    <w:rPr>
      <w:b/>
      <w:sz w:val="20"/>
    </w:rPr>
  </w:style>
  <w:style w:type="character" w:styleId="TitleChar" w:customStyle="1">
    <w:name w:val="Title Char"/>
    <w:basedOn w:val="DefaultParagraphFont"/>
    <w:link w:val="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character" w:styleId="BodyTextChar" w:customStyle="1">
    <w:name w:val="Body Text Char"/>
    <w:basedOn w:val="DefaultParagraphFont"/>
    <w:link w:val="BodyText"/>
    <w:qFormat/>
    <w:rsid w:val="008c503b"/>
    <w:rPr>
      <w:sz w:val="20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styleId="BodyText3Char" w:customStyle="1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styleId="BodyTextFirstIndentChar" w:customStyle="1">
    <w:name w:val="Body Text First Indent Char"/>
    <w:basedOn w:val="BodyTextChar"/>
    <w:link w:val="BodyTextFirstIndent"/>
    <w:semiHidden/>
    <w:qFormat/>
    <w:rsid w:val="008c503b"/>
    <w:rPr>
      <w:sz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styleId="BodyTextFirstIndent2Char" w:customStyle="1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styleId="BodyTextIndent2Char" w:customStyle="1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styleId="BodyTextIndent3Char" w:customStyle="1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styleId="ClosingChar" w:customStyle="1">
    <w:name w:val="Closing Char"/>
    <w:basedOn w:val="DefaultParagraphFont"/>
    <w:link w:val="Closing"/>
    <w:semiHidden/>
    <w:qFormat/>
    <w:rsid w:val="008c503b"/>
    <w:rPr>
      <w:sz w:val="20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styleId="DateChar" w:customStyle="1">
    <w:name w:val="Date Char"/>
    <w:basedOn w:val="DefaultParagraphFont"/>
    <w:link w:val="Date"/>
    <w:semiHidden/>
    <w:qFormat/>
    <w:rsid w:val="008c503b"/>
    <w:rPr>
      <w:sz w:val="20"/>
    </w:rPr>
  </w:style>
  <w:style w:type="character" w:styleId="DocumentMapChar" w:customStyle="1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styleId="EmailSignatureChar" w:customStyle="1">
    <w:name w:val="E-mail Signature Char"/>
    <w:basedOn w:val="DefaultParagraphFont"/>
    <w:link w:val="E-mailSignature"/>
    <w:semiHidden/>
    <w:qFormat/>
    <w:rsid w:val="008c503b"/>
    <w:rPr>
      <w:sz w:val="20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8c503b"/>
    <w:rPr>
      <w:sz w:val="20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styleId="Heading3Char" w:customStyle="1">
    <w:name w:val="Heading 3 Char"/>
    <w:basedOn w:val="DefaultParagraphFont"/>
    <w:link w:val="Heading3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color w:val="322F64" w:themeColor="accent1"/>
      <w:sz w:val="20"/>
    </w:rPr>
  </w:style>
  <w:style w:type="character" w:styleId="Heading4Char" w:customStyle="1">
    <w:name w:val="Heading 4 Char"/>
    <w:basedOn w:val="DefaultParagraphFont"/>
    <w:link w:val="Heading4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b/>
      <w:bCs/>
      <w:i/>
      <w:iCs/>
      <w:color w:val="322F64" w:themeColor="accent1"/>
      <w:sz w:val="20"/>
    </w:rPr>
  </w:style>
  <w:style w:type="character" w:styleId="Heading5Char" w:customStyle="1">
    <w:name w:val="Heading 5 Char"/>
    <w:basedOn w:val="DefaultParagraphFont"/>
    <w:link w:val="Heading5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181731" w:themeColor="accent1" w:themeShade="7f"/>
      <w:sz w:val="20"/>
    </w:rPr>
  </w:style>
  <w:style w:type="character" w:styleId="Heading6Char" w:customStyle="1">
    <w:name w:val="Heading 6 Char"/>
    <w:basedOn w:val="DefaultParagraphFont"/>
    <w:link w:val="Heading6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181731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</w:rPr>
  </w:style>
  <w:style w:type="character" w:styleId="Heading8Char" w:customStyle="1">
    <w:name w:val="Heading 8 Char"/>
    <w:basedOn w:val="DefaultParagraphFont"/>
    <w:link w:val="Heading8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TMLAddressChar" w:customStyle="1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styleId="HTMLPreformattedChar" w:customStyle="1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styleId="MacroTextChar" w:customStyle="1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styleId="MessageHeaderChar" w:customStyle="1">
    <w:name w:val="Message Header Char"/>
    <w:basedOn w:val="DefaultParagraphFont"/>
    <w:link w:val="MessageHeader"/>
    <w:semiHidden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sz w:val="24"/>
      <w:szCs w:val="24"/>
      <w:shd w:fill="CCCCCC" w:val="clear"/>
    </w:rPr>
  </w:style>
  <w:style w:type="character" w:styleId="NoteHeadingChar" w:customStyle="1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styleId="PlainTextChar" w:customStyle="1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styleId="QuoteChar" w:customStyle="1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styleId="SalutationChar" w:customStyle="1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styleId="SignatureChar" w:customStyle="1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styleId="SubtitleChar" w:customStyle="1">
    <w:name w:val="Subtitle Char"/>
    <w:basedOn w:val="DefaultParagraphFont"/>
    <w:link w:val="Subtitle"/>
    <w:qFormat/>
    <w:rsid w:val="008c503b"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  <w:rPr/>
  </w:style>
  <w:style w:type="character" w:styleId="ListLabel1">
    <w:name w:val="ListLabel 1"/>
    <w:qFormat/>
    <w:rPr>
      <w:color w:val="000000"/>
      <w:sz w:val="1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sz w:val="18"/>
      <w:szCs w:val="18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  <w:color w:val="000000"/>
      <w:sz w:val="1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  <w:b/>
      <w:color w:val="000000"/>
      <w:sz w:val="18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  <w:color w:val="000000"/>
      <w:sz w:val="18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  <w:b/>
      <w:color w:val="000000"/>
      <w:sz w:val="18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  <w:color w:val="000000"/>
      <w:sz w:val="18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Wingdings"/>
      <w:b/>
      <w:color w:val="000000"/>
      <w:sz w:val="18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  <w:color w:val="000000"/>
      <w:sz w:val="18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  <w:b/>
      <w:color w:val="000000"/>
      <w:sz w:val="18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Wingdings"/>
      <w:color w:val="000000"/>
      <w:sz w:val="18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  <w:b/>
      <w:color w:val="000000"/>
      <w:sz w:val="18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Wingdings"/>
      <w:color w:val="000000"/>
      <w:sz w:val="18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link w:val="BodyTextChar"/>
    <w:rsid w:val="008c503b"/>
    <w:pPr>
      <w:spacing w:before="0" w:after="200"/>
    </w:pPr>
    <w:rPr/>
  </w:style>
  <w:style w:type="paragraph" w:styleId="List">
    <w:name w:val="List"/>
    <w:basedOn w:val="Normal"/>
    <w:semiHidden/>
    <w:unhideWhenUsed/>
    <w:rsid w:val="008c503b"/>
    <w:pPr>
      <w:spacing w:before="0" w:after="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 w:leader="none"/>
        <w:tab w:val="right" w:pos="9360" w:leader="none"/>
      </w:tabs>
      <w:spacing w:before="0"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b/>
      <w:color w:val="000000" w:themeColor="text1"/>
      <w:spacing w:val="5"/>
      <w:kern w:val="2"/>
      <w:sz w:val="36"/>
      <w:szCs w:val="36"/>
    </w:rPr>
  </w:style>
  <w:style w:type="paragraph" w:styleId="ContactDetails" w:customStyle="1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before="0" w:after="120"/>
    </w:pPr>
    <w:rPr/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  <w:pPr/>
    <w:rPr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 w:hanging="0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before="0" w:after="120"/>
      <w:ind w:left="360" w:hanging="0"/>
    </w:pPr>
    <w:rPr/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TextBody"/>
    <w:link w:val="BodyTextFirstIndentChar"/>
    <w:semiHidden/>
    <w:unhideWhenUsed/>
    <w:qFormat/>
    <w:rsid w:val="008c503b"/>
    <w:pPr>
      <w:spacing w:before="0" w:after="0"/>
      <w:ind w:firstLine="360"/>
    </w:pPr>
    <w:rPr/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before="0" w:after="0"/>
      <w:ind w:left="360" w:firstLine="360"/>
    </w:pPr>
    <w:rPr/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before="0" w:after="120"/>
      <w:ind w:left="360" w:hanging="0"/>
    </w:pPr>
    <w:rPr>
      <w:sz w:val="16"/>
      <w:szCs w:val="16"/>
    </w:rPr>
  </w:style>
  <w:style w:type="paragraph" w:styleId="Caption1">
    <w:name w:val="caption"/>
    <w:basedOn w:val="Normal"/>
    <w:next w:val="Normal"/>
    <w:semiHidden/>
    <w:unhideWhenUsed/>
    <w:qFormat/>
    <w:rsid w:val="008c503b"/>
    <w:pPr>
      <w:spacing w:lineRule="auto" w:line="240" w:before="0" w:after="200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Rule="auto" w:line="240"/>
      <w:ind w:left="4320" w:hanging="0"/>
    </w:pPr>
    <w:rPr/>
  </w:style>
  <w:style w:type="paragraph" w:styleId="Annotationtext">
    <w:name w:val="annotation text"/>
    <w:basedOn w:val="Normal"/>
    <w:link w:val="CommentTextChar"/>
    <w:semiHidden/>
    <w:unhideWhenUsed/>
    <w:qFormat/>
    <w:rsid w:val="008c503b"/>
    <w:pPr>
      <w:spacing w:lineRule="auto" w:line="240"/>
    </w:pPr>
    <w:rPr>
      <w:szCs w:val="20"/>
    </w:rPr>
  </w:style>
  <w:style w:type="paragraph" w:styleId="Annotationsubject">
    <w:name w:val="annotation subject"/>
    <w:basedOn w:val="Annotationtext"/>
    <w:link w:val="CommentSubjectChar"/>
    <w:semiHidden/>
    <w:unhideWhenUsed/>
    <w:qFormat/>
    <w:rsid w:val="008c503b"/>
    <w:pPr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  <w:pPr/>
    <w:rPr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Rule="auto" w:line="240"/>
    </w:pPr>
    <w:rPr>
      <w:rFonts w:ascii="Tahoma" w:hAnsi="Tahoma" w:cs="Tahoma"/>
      <w:sz w:val="16"/>
      <w:szCs w:val="16"/>
    </w:rPr>
  </w:style>
  <w:style w:type="paragraph" w:styleId="EmailSignature">
    <w:name w:val="E-mail Signature"/>
    <w:basedOn w:val="Normal"/>
    <w:link w:val="E-mailSignatureChar"/>
    <w:semiHidden/>
    <w:unhideWhenUsed/>
    <w:qFormat/>
    <w:rsid w:val="008c503b"/>
    <w:pPr>
      <w:spacing w:lineRule="auto" w:line="240"/>
    </w:pPr>
    <w:rPr/>
  </w:style>
  <w:style w:type="paragraph" w:styleId="Endnote">
    <w:name w:val="Endnote Text"/>
    <w:basedOn w:val="Normal"/>
    <w:link w:val="EndnoteTextChar"/>
    <w:semiHidden/>
    <w:unhideWhenUsed/>
    <w:rsid w:val="008c503b"/>
    <w:pPr>
      <w:spacing w:lineRule="auto" w:line="240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Rule="auto" w:line="240"/>
      <w:ind w:left="2880" w:hanging="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Rule="auto" w:line="240"/>
    </w:pPr>
    <w:rPr>
      <w:rFonts w:ascii="Book Antiqua" w:hAnsi="Book Antiqua" w:eastAsia="ＭＳ Ｐ明朝" w:cs="" w:asciiTheme="majorHAnsi" w:cstheme="majorBidi" w:eastAsiaTheme="majorEastAsia" w:hAnsiTheme="majorHAns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note">
    <w:name w:val="Footnote Text"/>
    <w:basedOn w:val="Normal"/>
    <w:link w:val="FootnoteTextChar"/>
    <w:semiHidden/>
    <w:unhideWhenUsed/>
    <w:rsid w:val="008c503b"/>
    <w:pPr>
      <w:spacing w:lineRule="auto" w:line="240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Rule="auto" w:line="240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Rule="auto" w:line="240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Rule="auto" w:line="240"/>
      <w:ind w:left="200" w:hanging="200"/>
    </w:pPr>
    <w:rPr/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Rule="auto" w:line="240"/>
      <w:ind w:left="400" w:hanging="200"/>
    </w:pPr>
    <w:rPr/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Rule="auto" w:line="240"/>
      <w:ind w:left="600" w:hanging="200"/>
    </w:pPr>
    <w:rPr/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Rule="auto" w:line="240"/>
      <w:ind w:left="800" w:hanging="200"/>
    </w:pPr>
    <w:rPr/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Rule="auto" w:line="240"/>
      <w:ind w:left="1000" w:hanging="200"/>
    </w:pPr>
    <w:rPr/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Rule="auto" w:line="240"/>
      <w:ind w:left="1200" w:hanging="200"/>
    </w:pPr>
    <w:rPr/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Rule="auto" w:line="240"/>
      <w:ind w:left="1400" w:hanging="200"/>
    </w:pPr>
    <w:rPr/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Rule="auto" w:line="240"/>
      <w:ind w:left="1600" w:hanging="200"/>
    </w:pPr>
    <w:rPr/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Rule="auto" w:line="240"/>
      <w:ind w:left="1800" w:hanging="200"/>
    </w:pPr>
    <w:rPr/>
  </w:style>
  <w:style w:type="paragraph" w:styleId="Indexheading">
    <w:name w:val="index heading"/>
    <w:basedOn w:val="Normal"/>
    <w:semiHidden/>
    <w:unhideWhenUsed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 w:hanging="0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4">
    <w:name w:val="List Bullet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5">
    <w:name w:val="List Bullet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">
    <w:name w:val="List Number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Bullet2">
    <w:name w:val="List Bullet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Continue">
    <w:name w:val="List Continue"/>
    <w:basedOn w:val="Normal"/>
    <w:semiHidden/>
    <w:unhideWhenUsed/>
    <w:qFormat/>
    <w:rsid w:val="008c503b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semiHidden/>
    <w:unhideWhenUsed/>
    <w:qFormat/>
    <w:rsid w:val="008c503b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semiHidden/>
    <w:unhideWhenUsed/>
    <w:qFormat/>
    <w:rsid w:val="008c503b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semiHidden/>
    <w:unhideWhenUsed/>
    <w:qFormat/>
    <w:rsid w:val="008c503b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semiHidden/>
    <w:unhideWhenUsed/>
    <w:qFormat/>
    <w:rsid w:val="008c503b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3">
    <w:name w:val="List Number 3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4">
    <w:name w:val="List Number 4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Number5">
    <w:name w:val="List Number 5"/>
    <w:basedOn w:val="Normal"/>
    <w:semiHidden/>
    <w:unhideWhenUsed/>
    <w:qFormat/>
    <w:rsid w:val="008c503b"/>
    <w:p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rsid w:val="008c503b"/>
    <w:pPr>
      <w:spacing w:before="0" w:after="0"/>
      <w:ind w:left="720" w:hanging="0"/>
      <w:contextualSpacing/>
    </w:pPr>
    <w:rPr/>
  </w:style>
  <w:style w:type="paragraph" w:styleId="Macro">
    <w:name w:val="macro"/>
    <w:link w:val="MacroTextChar"/>
    <w:semiHidden/>
    <w:unhideWhenUsed/>
    <w:qFormat/>
    <w:rsid w:val="008c503b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lineRule="auto" w:line="276"/>
      <w:jc w:val="left"/>
    </w:pPr>
    <w:rPr>
      <w:rFonts w:ascii="Consolas" w:hAnsi="Consolas" w:eastAsia="ＭＳ Ｐ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/>
      <w:ind w:left="1080" w:hanging="1080"/>
    </w:pPr>
    <w:rPr>
      <w:rFonts w:ascii="Book Antiqua" w:hAnsi="Book Antiqua" w:eastAsia="ＭＳ Ｐ明朝" w:cs="" w:asciiTheme="majorHAnsi" w:cstheme="majorBidi" w:eastAsiaTheme="majorEastAsia" w:hAnsiTheme="majorHAnsi"/>
      <w:sz w:val="24"/>
      <w:szCs w:val="24"/>
    </w:rPr>
  </w:style>
  <w:style w:type="paragraph" w:styleId="NoSpacing">
    <w:name w:val="No Spacing"/>
    <w:qFormat/>
    <w:rsid w:val="008c503b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paragraph" w:styleId="NormalWeb">
    <w:name w:val="Normal (Web)"/>
    <w:basedOn w:val="Normal"/>
    <w:semiHidden/>
    <w:unhideWhenUsed/>
    <w:qFormat/>
    <w:rsid w:val="008c503b"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Rule="auto" w:line="240"/>
    </w:pPr>
    <w:rPr/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Rule="auto" w:line="240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pPr/>
    <w:rPr>
      <w:i/>
      <w:iCs/>
      <w:color w:val="000000" w:themeColor="text1"/>
    </w:rPr>
  </w:style>
  <w:style w:type="paragraph" w:styleId="ComplimentaryClose">
    <w:name w:val="Salutation"/>
    <w:basedOn w:val="Normal"/>
    <w:next w:val="Normal"/>
    <w:link w:val="SalutationChar"/>
    <w:semiHidden/>
    <w:unhideWhenUsed/>
    <w:rsid w:val="008c503b"/>
    <w:pPr/>
    <w:rPr/>
  </w:style>
  <w:style w:type="paragraph" w:styleId="Signature">
    <w:name w:val="Signature"/>
    <w:basedOn w:val="Normal"/>
    <w:link w:val="SignatureChar"/>
    <w:semiHidden/>
    <w:unhideWhenUsed/>
    <w:rsid w:val="008c503b"/>
    <w:pPr>
      <w:spacing w:lineRule="auto" w:line="240"/>
      <w:ind w:left="4320" w:hanging="0"/>
    </w:pPr>
    <w:rPr/>
  </w:style>
  <w:style w:type="paragraph" w:styleId="Subtitle">
    <w:name w:val="Subtitle"/>
    <w:basedOn w:val="Normal"/>
    <w:next w:val="Normal"/>
    <w:link w:val="SubtitleChar"/>
    <w:qFormat/>
    <w:rsid w:val="008c503b"/>
    <w:pPr/>
    <w:rPr>
      <w:rFonts w:ascii="Book Antiqua" w:hAnsi="Book Antiqua" w:eastAsia="ＭＳ Ｐ明朝" w:cs="" w:asciiTheme="majorHAnsi" w:cstheme="majorBidi" w:eastAsiaTheme="majorEastAsia" w:hAnsiTheme="majorHAns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  <w:rPr/>
  </w:style>
  <w:style w:type="paragraph" w:styleId="Tableoffigures">
    <w:name w:val="table of figures"/>
    <w:basedOn w:val="Normal"/>
    <w:next w:val="Normal"/>
    <w:semiHidden/>
    <w:unhideWhenUsed/>
    <w:qFormat/>
    <w:rsid w:val="008c503b"/>
    <w:pPr/>
    <w:rPr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 w:after="0"/>
    </w:pPr>
    <w:rPr>
      <w:rFonts w:ascii="Book Antiqua" w:hAnsi="Book Antiqua" w:eastAsia="ＭＳ Ｐ明朝" w:cs="" w:asciiTheme="majorHAnsi" w:cstheme="majorBidi" w:eastAsiaTheme="majorEastAsia" w:hAnsiTheme="majorHAnsi"/>
      <w:b/>
      <w:bCs/>
      <w:sz w:val="24"/>
      <w:szCs w:val="24"/>
    </w:rPr>
  </w:style>
  <w:style w:type="paragraph" w:styleId="Contents1">
    <w:name w:val="TOC 1"/>
    <w:basedOn w:val="Normal"/>
    <w:next w:val="Normal"/>
    <w:autoRedefine/>
    <w:semiHidden/>
    <w:unhideWhenUsed/>
    <w:rsid w:val="008c503b"/>
    <w:pPr>
      <w:spacing w:before="0" w:after="100"/>
    </w:pPr>
    <w:rPr/>
  </w:style>
  <w:style w:type="paragraph" w:styleId="Contents2">
    <w:name w:val="TOC 2"/>
    <w:basedOn w:val="Normal"/>
    <w:next w:val="Normal"/>
    <w:autoRedefine/>
    <w:semiHidden/>
    <w:unhideWhenUsed/>
    <w:rsid w:val="008c503b"/>
    <w:pPr>
      <w:spacing w:before="0" w:after="100"/>
      <w:ind w:left="200" w:hanging="0"/>
    </w:pPr>
    <w:rPr/>
  </w:style>
  <w:style w:type="paragraph" w:styleId="Contents3">
    <w:name w:val="TOC 3"/>
    <w:basedOn w:val="Normal"/>
    <w:next w:val="Normal"/>
    <w:autoRedefine/>
    <w:semiHidden/>
    <w:unhideWhenUsed/>
    <w:rsid w:val="008c503b"/>
    <w:pPr>
      <w:spacing w:before="0" w:after="100"/>
      <w:ind w:left="400" w:hanging="0"/>
    </w:pPr>
    <w:rPr/>
  </w:style>
  <w:style w:type="paragraph" w:styleId="Contents4">
    <w:name w:val="TOC 4"/>
    <w:basedOn w:val="Normal"/>
    <w:next w:val="Normal"/>
    <w:autoRedefine/>
    <w:semiHidden/>
    <w:unhideWhenUsed/>
    <w:rsid w:val="008c503b"/>
    <w:pPr>
      <w:spacing w:before="0" w:after="100"/>
      <w:ind w:left="600" w:hanging="0"/>
    </w:pPr>
    <w:rPr/>
  </w:style>
  <w:style w:type="paragraph" w:styleId="Contents5">
    <w:name w:val="TOC 5"/>
    <w:basedOn w:val="Normal"/>
    <w:next w:val="Normal"/>
    <w:autoRedefine/>
    <w:semiHidden/>
    <w:unhideWhenUsed/>
    <w:rsid w:val="008c503b"/>
    <w:pPr>
      <w:spacing w:before="0" w:after="100"/>
      <w:ind w:left="800" w:hanging="0"/>
    </w:pPr>
    <w:rPr/>
  </w:style>
  <w:style w:type="paragraph" w:styleId="Contents6">
    <w:name w:val="TOC 6"/>
    <w:basedOn w:val="Normal"/>
    <w:next w:val="Normal"/>
    <w:autoRedefine/>
    <w:semiHidden/>
    <w:unhideWhenUsed/>
    <w:rsid w:val="008c503b"/>
    <w:pPr>
      <w:spacing w:before="0" w:after="100"/>
      <w:ind w:left="1000" w:hanging="0"/>
    </w:pPr>
    <w:rPr/>
  </w:style>
  <w:style w:type="paragraph" w:styleId="Contents7">
    <w:name w:val="TOC 7"/>
    <w:basedOn w:val="Normal"/>
    <w:next w:val="Normal"/>
    <w:autoRedefine/>
    <w:semiHidden/>
    <w:unhideWhenUsed/>
    <w:rsid w:val="008c503b"/>
    <w:pPr>
      <w:spacing w:before="0" w:after="100"/>
      <w:ind w:left="1200" w:hanging="0"/>
    </w:pPr>
    <w:rPr/>
  </w:style>
  <w:style w:type="paragraph" w:styleId="Contents8">
    <w:name w:val="TOC 8"/>
    <w:basedOn w:val="Normal"/>
    <w:next w:val="Normal"/>
    <w:autoRedefine/>
    <w:semiHidden/>
    <w:unhideWhenUsed/>
    <w:rsid w:val="008c503b"/>
    <w:pPr>
      <w:spacing w:before="0" w:after="100"/>
      <w:ind w:left="1400" w:hanging="0"/>
    </w:pPr>
    <w:rPr/>
  </w:style>
  <w:style w:type="paragraph" w:styleId="Contents9">
    <w:name w:val="TOC 9"/>
    <w:basedOn w:val="Normal"/>
    <w:next w:val="Normal"/>
    <w:autoRedefine/>
    <w:semiHidden/>
    <w:unhideWhenUsed/>
    <w:rsid w:val="008c503b"/>
    <w:pPr>
      <w:spacing w:before="0" w:after="100"/>
      <w:ind w:left="1600" w:hanging="0"/>
    </w:pPr>
    <w:rPr/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lineRule="auto" w:line="276" w:before="480" w:after="0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  <w:pPr>
      <w:widowControl/>
      <w:bidi w:val="0"/>
      <w:jc w:val="left"/>
    </w:pPr>
    <w:rPr>
      <w:rFonts w:ascii="Book Antiqua" w:hAnsi="Book Antiqua" w:eastAsia="ＭＳ Ｐ明朝" w:cs="" w:asciiTheme="minorHAnsi" w:cstheme="minorBidi" w:eastAsiaTheme="minorEastAsia" w:hAnsiTheme="minorHAnsi"/>
      <w:color w:val="auto"/>
      <w:kern w:val="0"/>
      <w:sz w:val="20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<Relationship Id="rId10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076C98D6F04D4FA612BE987F76F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F4844-DE84-E147-A0D6-9A4D4430A481}"/>
      </w:docPartPr>
      <w:docPartBody>
        <w:p w:rsidR="003B3410" w:rsidRDefault="003B3410">
          <w:pPr>
            <w:pStyle w:val="52076C98D6F04D4FA612BE987F76F317"/>
          </w:pPr>
          <w:r>
            <w:t>Aliquam dapibus.</w:t>
          </w:r>
        </w:p>
      </w:docPartBody>
    </w:docPart>
    <w:docPart>
      <w:docPartPr>
        <w:name w:val="8C0499BD7C7E3644B783302FBC8F4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D4A6-64D2-5C45-97FA-B9DAF3AA4ADE}"/>
      </w:docPartPr>
      <w:docPartBody>
        <w:p w:rsidR="00810942" w:rsidRDefault="00771EC6" w:rsidP="00771EC6">
          <w:pPr>
            <w:pStyle w:val="8C0499BD7C7E3644B783302FBC8F4949"/>
          </w:pPr>
          <w:r>
            <w:t>Lorem ipsum dolor</w:t>
          </w:r>
        </w:p>
      </w:docPartBody>
    </w:docPart>
    <w:docPart>
      <w:docPartPr>
        <w:name w:val="E9C38248ACC91C4F99F196038204B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C3F45-1DC3-364F-BB23-BA2D56965E1A}"/>
      </w:docPartPr>
      <w:docPartBody>
        <w:p w:rsidR="00D12340" w:rsidRDefault="00D12340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D12340" w:rsidRDefault="00D12340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37A57" w:rsidRDefault="00D12340" w:rsidP="00D12340">
          <w:pPr>
            <w:pStyle w:val="E9C38248ACC91C4F99F196038204B73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FDB39DEE750B441A862FE80C7862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CF98F-2A3E-964B-91C5-2EC258ABB007}"/>
      </w:docPartPr>
      <w:docPartBody>
        <w:p w:rsidR="00A56C63" w:rsidRDefault="00A56C63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A56C63" w:rsidRDefault="00A56C63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183088" w:rsidRDefault="00A56C63" w:rsidP="00A56C63">
          <w:pPr>
            <w:pStyle w:val="5FDB39DEE750B441A862FE80C786206F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0DA4B6BE4ACE747A9454DB4A8CD3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C01BD-8451-4148-A1FE-EDD346911851}"/>
      </w:docPartPr>
      <w:docPartBody>
        <w:p w:rsidR="00CA240A" w:rsidRDefault="00CA240A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A240A" w:rsidRDefault="00CA240A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7A1F25" w:rsidRDefault="00CA240A" w:rsidP="00CA240A">
          <w:pPr>
            <w:pStyle w:val="10DA4B6BE4ACE747A9454DB4A8CD3581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C1184A5E4534F4FBE644A2376D1E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365DD-BC01-1841-A185-B2B71DA47928}"/>
      </w:docPartPr>
      <w:docPartBody>
        <w:p w:rsidR="002A2AB6" w:rsidRDefault="002A2AB6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2A2AB6" w:rsidRDefault="002A2AB6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424B8C" w:rsidRDefault="002A2AB6" w:rsidP="002A2AB6">
          <w:pPr>
            <w:pStyle w:val="EC1184A5E4534F4FBE644A2376D1EB4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410"/>
    <w:rsid w:val="000C43D1"/>
    <w:rsid w:val="000D032B"/>
    <w:rsid w:val="000E3001"/>
    <w:rsid w:val="00182211"/>
    <w:rsid w:val="00183088"/>
    <w:rsid w:val="002021EF"/>
    <w:rsid w:val="00253C92"/>
    <w:rsid w:val="002A2AB6"/>
    <w:rsid w:val="00384853"/>
    <w:rsid w:val="003B3410"/>
    <w:rsid w:val="00424B8C"/>
    <w:rsid w:val="0052778F"/>
    <w:rsid w:val="00561605"/>
    <w:rsid w:val="00663BAC"/>
    <w:rsid w:val="00771EC6"/>
    <w:rsid w:val="007A1F25"/>
    <w:rsid w:val="007D55AA"/>
    <w:rsid w:val="007D6E31"/>
    <w:rsid w:val="00810942"/>
    <w:rsid w:val="008671D7"/>
    <w:rsid w:val="008B4FF4"/>
    <w:rsid w:val="00A23470"/>
    <w:rsid w:val="00A56C63"/>
    <w:rsid w:val="00BC7B32"/>
    <w:rsid w:val="00CA240A"/>
    <w:rsid w:val="00CB3981"/>
    <w:rsid w:val="00CD0E0B"/>
    <w:rsid w:val="00CF1E0C"/>
    <w:rsid w:val="00D12340"/>
    <w:rsid w:val="00E76822"/>
    <w:rsid w:val="00F37A57"/>
    <w:rsid w:val="00F91813"/>
    <w:rsid w:val="00FD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2D6801671256A24297EF70DB27D07A57">
    <w:name w:val="2D6801671256A24297EF70DB27D07A57"/>
  </w:style>
  <w:style w:type="paragraph" w:customStyle="1" w:styleId="E04B51565E170347904B7F0D07701873">
    <w:name w:val="E04B51565E170347904B7F0D07701873"/>
  </w:style>
  <w:style w:type="paragraph" w:styleId="ListBullet">
    <w:name w:val="List Bullet"/>
    <w:basedOn w:val="Normal"/>
    <w:rsid w:val="000C43D1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4DBD30D2739A8F44AFC6510F6BAF4D8D">
    <w:name w:val="4DBD30D2739A8F44AFC6510F6BAF4D8D"/>
  </w:style>
  <w:style w:type="paragraph" w:customStyle="1" w:styleId="436F9595170DBE4DBB09FB0300CC6A67">
    <w:name w:val="436F9595170DBE4DBB09FB0300CC6A67"/>
  </w:style>
  <w:style w:type="paragraph" w:customStyle="1" w:styleId="66225526B99439429249FE27B81AA774">
    <w:name w:val="66225526B99439429249FE27B81AA774"/>
  </w:style>
  <w:style w:type="paragraph" w:customStyle="1" w:styleId="52076C98D6F04D4FA612BE987F76F317">
    <w:name w:val="52076C98D6F04D4FA612BE987F76F317"/>
  </w:style>
  <w:style w:type="paragraph" w:customStyle="1" w:styleId="E1F5A453E20CB540B116FD13721BA2E1">
    <w:name w:val="E1F5A453E20CB540B116FD13721BA2E1"/>
  </w:style>
  <w:style w:type="paragraph" w:customStyle="1" w:styleId="B98B96EE932FA84DB6589D6FCC0A8C2D">
    <w:name w:val="B98B96EE932FA84DB6589D6FCC0A8C2D"/>
  </w:style>
  <w:style w:type="paragraph" w:customStyle="1" w:styleId="94C1D76AC9A7C74D826D79B57E031254">
    <w:name w:val="94C1D76AC9A7C74D826D79B57E031254"/>
  </w:style>
  <w:style w:type="paragraph" w:customStyle="1" w:styleId="1A290F083E63E24C8986C4FC6ADEF922">
    <w:name w:val="1A290F083E63E24C8986C4FC6ADEF922"/>
  </w:style>
  <w:style w:type="paragraph" w:customStyle="1" w:styleId="3A076966C8E0FA488FBB397B843D9251">
    <w:name w:val="3A076966C8E0FA488FBB397B843D9251"/>
    <w:rsid w:val="00771EC6"/>
  </w:style>
  <w:style w:type="paragraph" w:customStyle="1" w:styleId="EA0F962ED016BD48A1C2A746A8D9BB52">
    <w:name w:val="EA0F962ED016BD48A1C2A746A8D9BB52"/>
    <w:rsid w:val="00771EC6"/>
  </w:style>
  <w:style w:type="paragraph" w:customStyle="1" w:styleId="10B03D387F37944EA654F4E19FBDE5DE">
    <w:name w:val="10B03D387F37944EA654F4E19FBDE5DE"/>
    <w:rsid w:val="00771EC6"/>
  </w:style>
  <w:style w:type="paragraph" w:customStyle="1" w:styleId="2DD80322C1188F4394C96FE8CD72E0F5">
    <w:name w:val="2DD80322C1188F4394C96FE8CD72E0F5"/>
    <w:rsid w:val="00771EC6"/>
  </w:style>
  <w:style w:type="paragraph" w:customStyle="1" w:styleId="FDCABF637B9A1844B216FE0C6958EE7E">
    <w:name w:val="FDCABF637B9A1844B216FE0C6958EE7E"/>
    <w:rsid w:val="00771EC6"/>
  </w:style>
  <w:style w:type="paragraph" w:customStyle="1" w:styleId="8C0499BD7C7E3644B783302FBC8F4949">
    <w:name w:val="8C0499BD7C7E3644B783302FBC8F4949"/>
    <w:rsid w:val="00771EC6"/>
  </w:style>
  <w:style w:type="paragraph" w:customStyle="1" w:styleId="E33FFE678D4E6E43A279E29E7B67D04E">
    <w:name w:val="E33FFE678D4E6E43A279E29E7B67D04E"/>
    <w:rsid w:val="00771EC6"/>
  </w:style>
  <w:style w:type="paragraph" w:customStyle="1" w:styleId="27E15CEF67AED94EAD7B00F4122B6800">
    <w:name w:val="27E15CEF67AED94EAD7B00F4122B6800"/>
    <w:rsid w:val="00771EC6"/>
  </w:style>
  <w:style w:type="paragraph" w:customStyle="1" w:styleId="FCE39E407BBA9E41AE1DAE4F7CBF13A9">
    <w:name w:val="FCE39E407BBA9E41AE1DAE4F7CBF13A9"/>
    <w:rsid w:val="00771EC6"/>
  </w:style>
  <w:style w:type="paragraph" w:customStyle="1" w:styleId="C1CC416E6C8DF24AB338207F6048A2FA">
    <w:name w:val="C1CC416E6C8DF24AB338207F6048A2FA"/>
    <w:rsid w:val="00663BAC"/>
  </w:style>
  <w:style w:type="paragraph" w:customStyle="1" w:styleId="45B9762A87CABE4E98A0621A06A0C358">
    <w:name w:val="45B9762A87CABE4E98A0621A06A0C358"/>
    <w:rsid w:val="00D12340"/>
    <w:rPr>
      <w:lang w:eastAsia="en-US"/>
    </w:rPr>
  </w:style>
  <w:style w:type="paragraph" w:customStyle="1" w:styleId="F9A4271F9C8AA14E98126ED85E0E43B6">
    <w:name w:val="F9A4271F9C8AA14E98126ED85E0E43B6"/>
    <w:rsid w:val="00D12340"/>
    <w:rPr>
      <w:lang w:eastAsia="en-US"/>
    </w:rPr>
  </w:style>
  <w:style w:type="paragraph" w:customStyle="1" w:styleId="D48E91753857A54BADEC26BEFB234218">
    <w:name w:val="D48E91753857A54BADEC26BEFB234218"/>
    <w:rsid w:val="00D12340"/>
    <w:rPr>
      <w:lang w:eastAsia="en-US"/>
    </w:rPr>
  </w:style>
  <w:style w:type="paragraph" w:customStyle="1" w:styleId="874A7C373D81E64A9CE58B5450AB2817">
    <w:name w:val="874A7C373D81E64A9CE58B5450AB2817"/>
    <w:rsid w:val="00D12340"/>
    <w:rPr>
      <w:lang w:eastAsia="en-US"/>
    </w:rPr>
  </w:style>
  <w:style w:type="paragraph" w:customStyle="1" w:styleId="FBE603133A08FA4ABCF46CF486A692F6">
    <w:name w:val="FBE603133A08FA4ABCF46CF486A692F6"/>
    <w:rsid w:val="00D12340"/>
    <w:rPr>
      <w:lang w:eastAsia="en-US"/>
    </w:rPr>
  </w:style>
  <w:style w:type="paragraph" w:customStyle="1" w:styleId="30401015E75A3344AD33874DE203DB57">
    <w:name w:val="30401015E75A3344AD33874DE203DB57"/>
    <w:rsid w:val="00D12340"/>
    <w:rPr>
      <w:lang w:eastAsia="en-US"/>
    </w:rPr>
  </w:style>
  <w:style w:type="paragraph" w:customStyle="1" w:styleId="6730A19B440A8E48A31F4B6E0F52CFC4">
    <w:name w:val="6730A19B440A8E48A31F4B6E0F52CFC4"/>
    <w:rsid w:val="00D12340"/>
    <w:rPr>
      <w:lang w:eastAsia="en-US"/>
    </w:rPr>
  </w:style>
  <w:style w:type="paragraph" w:customStyle="1" w:styleId="EBB4413B380FFA4999A4F3380DBDFD6B">
    <w:name w:val="EBB4413B380FFA4999A4F3380DBDFD6B"/>
    <w:rsid w:val="00D12340"/>
    <w:rPr>
      <w:lang w:eastAsia="en-US"/>
    </w:rPr>
  </w:style>
  <w:style w:type="paragraph" w:customStyle="1" w:styleId="4D9BE35C1D5CD143947F25B624D9310A">
    <w:name w:val="4D9BE35C1D5CD143947F25B624D9310A"/>
    <w:rsid w:val="00D12340"/>
    <w:rPr>
      <w:lang w:eastAsia="en-US"/>
    </w:rPr>
  </w:style>
  <w:style w:type="paragraph" w:customStyle="1" w:styleId="564466863B375847B15CED4FF8F69591">
    <w:name w:val="564466863B375847B15CED4FF8F69591"/>
    <w:rsid w:val="00D12340"/>
    <w:rPr>
      <w:lang w:eastAsia="en-US"/>
    </w:rPr>
  </w:style>
  <w:style w:type="paragraph" w:customStyle="1" w:styleId="E9C38248ACC91C4F99F196038204B736">
    <w:name w:val="E9C38248ACC91C4F99F196038204B736"/>
    <w:rsid w:val="00D12340"/>
    <w:rPr>
      <w:lang w:eastAsia="en-US"/>
    </w:rPr>
  </w:style>
  <w:style w:type="paragraph" w:customStyle="1" w:styleId="CC518E27DFAAEA429EFD5074715AB75A">
    <w:name w:val="CC518E27DFAAEA429EFD5074715AB75A"/>
    <w:rsid w:val="00D12340"/>
    <w:rPr>
      <w:lang w:eastAsia="en-US"/>
    </w:rPr>
  </w:style>
  <w:style w:type="paragraph" w:customStyle="1" w:styleId="5FDB39DEE750B441A862FE80C786206F">
    <w:name w:val="5FDB39DEE750B441A862FE80C786206F"/>
    <w:rsid w:val="00A56C63"/>
    <w:rPr>
      <w:lang w:eastAsia="en-US"/>
    </w:rPr>
  </w:style>
  <w:style w:type="paragraph" w:customStyle="1" w:styleId="15B36E3DCB63D54D92EA9187A93F25B8">
    <w:name w:val="15B36E3DCB63D54D92EA9187A93F25B8"/>
    <w:rsid w:val="00A56C63"/>
    <w:rPr>
      <w:lang w:eastAsia="en-US"/>
    </w:rPr>
  </w:style>
  <w:style w:type="paragraph" w:customStyle="1" w:styleId="B8F818EC51D6EC48920F6A3ABA8209F3">
    <w:name w:val="B8F818EC51D6EC48920F6A3ABA8209F3"/>
    <w:rsid w:val="00A56C63"/>
    <w:rPr>
      <w:lang w:eastAsia="en-US"/>
    </w:rPr>
  </w:style>
  <w:style w:type="paragraph" w:customStyle="1" w:styleId="877854339896904AA92204A1E5D17BE1">
    <w:name w:val="877854339896904AA92204A1E5D17BE1"/>
    <w:rsid w:val="00A56C63"/>
    <w:rPr>
      <w:lang w:eastAsia="en-US"/>
    </w:rPr>
  </w:style>
  <w:style w:type="paragraph" w:customStyle="1" w:styleId="7007509A11557F488BC90780CC9E1FB6">
    <w:name w:val="7007509A11557F488BC90780CC9E1FB6"/>
    <w:rsid w:val="00A56C63"/>
    <w:rPr>
      <w:lang w:eastAsia="en-US"/>
    </w:rPr>
  </w:style>
  <w:style w:type="paragraph" w:customStyle="1" w:styleId="10DA4B6BE4ACE747A9454DB4A8CD3581">
    <w:name w:val="10DA4B6BE4ACE747A9454DB4A8CD3581"/>
    <w:rsid w:val="00CA240A"/>
    <w:rPr>
      <w:lang w:eastAsia="en-US"/>
    </w:rPr>
  </w:style>
  <w:style w:type="paragraph" w:customStyle="1" w:styleId="21BD62900888F9448B0355C613B7C180">
    <w:name w:val="21BD62900888F9448B0355C613B7C180"/>
    <w:rsid w:val="00FD0B63"/>
    <w:rPr>
      <w:lang w:eastAsia="en-US"/>
    </w:rPr>
  </w:style>
  <w:style w:type="paragraph" w:customStyle="1" w:styleId="EC1184A5E4534F4FBE644A2376D1EB46">
    <w:name w:val="EC1184A5E4534F4FBE644A2376D1EB46"/>
    <w:rsid w:val="002A2AB6"/>
    <w:rPr>
      <w:lang w:eastAsia="en-US"/>
    </w:rPr>
  </w:style>
  <w:style w:type="paragraph" w:customStyle="1" w:styleId="9F943EE0D4954246B48262699B2EF438">
    <w:name w:val="9F943EE0D4954246B48262699B2EF438"/>
    <w:rsid w:val="000C43D1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48E918-EFBB-514D-90A0-7339B16F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Macintosh%20HD:Applications:Microsoft%20Office%202011:Office:Media:Templates:Print%20Layout%20View:Resumes:Simple%20Resume.dotx</Template>
  <TotalTime>171</TotalTime>
  <Application>LibreOffice/6.0.4.2$MacOSX_X86_64 LibreOffice_project/9b0d9b32d5dcda91d2f1a96dc04c645c450872bf</Application>
  <Pages>1</Pages>
  <Words>451</Words>
  <Characters>2933</Characters>
  <CharactersWithSpaces>3340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2017-09-12T16:52:00Z</dcterms:created>
  <dc:creator>Rohan Banerjee</dc:creator>
  <dc:description/>
  <dc:language>en-US</dc:language>
  <cp:lastModifiedBy/>
  <cp:lastPrinted>2017-09-18T19:00:00Z</cp:lastPrinted>
  <dcterms:modified xsi:type="dcterms:W3CDTF">2019-02-03T15:50:24Z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